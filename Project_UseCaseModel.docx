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762CED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16E29">
        <w:rPr>
          <w:rFonts w:ascii="Times New Roman" w:hAnsi="Times New Roman"/>
        </w:rPr>
        <w:t>File Sharing Program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A5401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A54018">
            <w:pPr>
              <w:pStyle w:val="Tabletext"/>
            </w:pPr>
            <w:r>
              <w:t>18/3/2017</w:t>
            </w:r>
          </w:p>
        </w:tc>
        <w:tc>
          <w:tcPr>
            <w:tcW w:w="1152" w:type="dxa"/>
          </w:tcPr>
          <w:p w:rsidR="008C4393" w:rsidRPr="00D047E9" w:rsidRDefault="00A5401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A54018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:rsidR="008C4393" w:rsidRPr="00A54018" w:rsidRDefault="00A54018">
            <w:pPr>
              <w:pStyle w:val="Tabletext"/>
              <w:rPr>
                <w:lang w:val="hu-HU"/>
              </w:rPr>
            </w:pPr>
            <w:r>
              <w:rPr>
                <w:lang w:val="hu-HU"/>
              </w:rPr>
              <w:t>Bánhidi Zoltán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5E193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E193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5E193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E193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CA76E5" w:rsidRDefault="00E93DF9" w:rsidP="00CA76E5">
      <w:pPr>
        <w:pStyle w:val="BodyText"/>
        <w:rPr>
          <w:sz w:val="24"/>
        </w:rPr>
      </w:pPr>
      <w:r>
        <w:rPr>
          <w:sz w:val="24"/>
        </w:rPr>
        <w:t>This program has two types of actors:</w:t>
      </w:r>
    </w:p>
    <w:p w:rsidR="00E93DF9" w:rsidRDefault="00A06AC3" w:rsidP="00E93DF9">
      <w:pPr>
        <w:pStyle w:val="BodyText"/>
        <w:numPr>
          <w:ilvl w:val="0"/>
          <w:numId w:val="23"/>
        </w:numPr>
        <w:rPr>
          <w:sz w:val="24"/>
        </w:rPr>
      </w:pPr>
      <w:r>
        <w:rPr>
          <w:sz w:val="24"/>
        </w:rPr>
        <w:t>Administrator</w:t>
      </w:r>
    </w:p>
    <w:p w:rsidR="00E93DF9" w:rsidRDefault="00A06AC3" w:rsidP="00E93DF9">
      <w:pPr>
        <w:pStyle w:val="BodyText"/>
        <w:numPr>
          <w:ilvl w:val="0"/>
          <w:numId w:val="23"/>
        </w:numPr>
        <w:rPr>
          <w:sz w:val="24"/>
        </w:rPr>
      </w:pPr>
      <w:r>
        <w:rPr>
          <w:sz w:val="24"/>
        </w:rPr>
        <w:t>Regular user</w:t>
      </w:r>
    </w:p>
    <w:p w:rsidR="00EA2790" w:rsidRDefault="00EA2790" w:rsidP="00EA2790">
      <w:pPr>
        <w:pStyle w:val="Heading2"/>
      </w:pPr>
      <w:r>
        <w:t>Actors</w:t>
      </w:r>
    </w:p>
    <w:p w:rsidR="00E93DF9" w:rsidRDefault="00932569" w:rsidP="00EA2790">
      <w:pPr>
        <w:pStyle w:val="Heading3"/>
      </w:pPr>
      <w:r>
        <w:t>Admin</w:t>
      </w:r>
      <w:r w:rsidR="00EA2790">
        <w:t xml:space="preserve"> user</w:t>
      </w:r>
    </w:p>
    <w:p w:rsidR="00E93DF9" w:rsidRDefault="00E93DF9" w:rsidP="00E93DF9">
      <w:pPr>
        <w:ind w:left="720"/>
        <w:rPr>
          <w:sz w:val="24"/>
        </w:rPr>
      </w:pPr>
      <w:r>
        <w:rPr>
          <w:sz w:val="24"/>
        </w:rPr>
        <w:t xml:space="preserve">An </w:t>
      </w:r>
      <w:r w:rsidR="007B60F7">
        <w:rPr>
          <w:sz w:val="24"/>
        </w:rPr>
        <w:t xml:space="preserve">administrator </w:t>
      </w:r>
      <w:r>
        <w:rPr>
          <w:sz w:val="24"/>
        </w:rPr>
        <w:t xml:space="preserve">can perform </w:t>
      </w:r>
      <w:r w:rsidR="0072723D">
        <w:rPr>
          <w:sz w:val="24"/>
        </w:rPr>
        <w:t>the fo</w:t>
      </w:r>
      <w:r w:rsidR="003C7BCC">
        <w:rPr>
          <w:sz w:val="24"/>
        </w:rPr>
        <w:t>llowing operations:</w:t>
      </w:r>
    </w:p>
    <w:p w:rsidR="003C7BCC" w:rsidRDefault="003C7BCC" w:rsidP="003C7BCC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create an account</w:t>
      </w:r>
    </w:p>
    <w:p w:rsidR="007B60F7" w:rsidRDefault="007B60F7" w:rsidP="003C7BCC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delete an account</w:t>
      </w:r>
    </w:p>
    <w:p w:rsidR="007B60F7" w:rsidRDefault="007B60F7" w:rsidP="003C7BCC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modify an account</w:t>
      </w:r>
    </w:p>
    <w:p w:rsidR="003C7BCC" w:rsidRDefault="003C7BCC" w:rsidP="003C7BCC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sign in</w:t>
      </w:r>
      <w:r w:rsidR="007B60F7">
        <w:rPr>
          <w:sz w:val="24"/>
        </w:rPr>
        <w:t xml:space="preserve"> and sign out</w:t>
      </w:r>
    </w:p>
    <w:p w:rsidR="003C7BCC" w:rsidRDefault="00932569" w:rsidP="00E93DF9">
      <w:pPr>
        <w:ind w:left="720"/>
        <w:rPr>
          <w:sz w:val="24"/>
        </w:rPr>
      </w:pPr>
      <w:r>
        <w:rPr>
          <w:sz w:val="24"/>
        </w:rPr>
        <w:t>Signing in and out is performed by a username and a password which is encrypted by the SHA256 hash algorithm.</w:t>
      </w:r>
    </w:p>
    <w:p w:rsidR="003C7BCC" w:rsidRDefault="001D205B" w:rsidP="001412F9">
      <w:pPr>
        <w:pStyle w:val="Heading3"/>
      </w:pPr>
      <w:r>
        <w:t>Regular user</w:t>
      </w:r>
    </w:p>
    <w:p w:rsidR="003C7BCC" w:rsidRDefault="00F76C7F" w:rsidP="003C7BCC">
      <w:pPr>
        <w:ind w:left="720"/>
        <w:rPr>
          <w:sz w:val="24"/>
        </w:rPr>
      </w:pPr>
      <w:r>
        <w:rPr>
          <w:sz w:val="24"/>
        </w:rPr>
        <w:t xml:space="preserve">A regular user can perform multiple operations. He can chat with another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and also share files with them. The shared files size is maximum 8 MB, and the files are stored in a database persistently. Sharing means not just sending a file, it means </w:t>
      </w:r>
      <w:r w:rsidR="00677478">
        <w:rPr>
          <w:sz w:val="24"/>
        </w:rPr>
        <w:t xml:space="preserve">storing that file until it is not explicitly removed by a user. </w:t>
      </w:r>
    </w:p>
    <w:p w:rsidR="001412F9" w:rsidRDefault="001412F9" w:rsidP="003C7BCC">
      <w:pPr>
        <w:ind w:left="720"/>
        <w:rPr>
          <w:sz w:val="24"/>
        </w:rPr>
      </w:pPr>
    </w:p>
    <w:p w:rsidR="001412F9" w:rsidRDefault="001412F9" w:rsidP="001412F9">
      <w:pPr>
        <w:pStyle w:val="Heading2"/>
      </w:pPr>
      <w:r>
        <w:t>Three main use cases</w:t>
      </w:r>
    </w:p>
    <w:p w:rsidR="001412F9" w:rsidRPr="001412F9" w:rsidRDefault="001412F9" w:rsidP="001412F9"/>
    <w:p w:rsidR="00810ED0" w:rsidRDefault="002C64ED" w:rsidP="002C64ED">
      <w:pPr>
        <w:pStyle w:val="Heading3"/>
        <w:spacing w:after="0"/>
        <w:rPr>
          <w:i w:val="0"/>
        </w:rPr>
      </w:pPr>
      <w:r>
        <w:rPr>
          <w:b/>
          <w:i w:val="0"/>
        </w:rPr>
        <w:t>Use case:</w:t>
      </w:r>
      <w:r>
        <w:t xml:space="preserve"> </w:t>
      </w:r>
      <w:r>
        <w:rPr>
          <w:i w:val="0"/>
        </w:rPr>
        <w:t>Create account</w:t>
      </w:r>
    </w:p>
    <w:p w:rsidR="002C64ED" w:rsidRPr="002C64ED" w:rsidRDefault="002C64ED" w:rsidP="002C64ED">
      <w:pPr>
        <w:ind w:left="720"/>
        <w:rPr>
          <w:rFonts w:ascii="Arial" w:hAnsi="Arial"/>
        </w:rPr>
      </w:pPr>
      <w:r>
        <w:rPr>
          <w:rFonts w:ascii="Arial" w:hAnsi="Arial"/>
          <w:b/>
        </w:rPr>
        <w:t xml:space="preserve">Level: </w:t>
      </w:r>
      <w:r w:rsidR="006471E2">
        <w:rPr>
          <w:rFonts w:ascii="Arial" w:hAnsi="Arial"/>
        </w:rPr>
        <w:t>admin-goal level</w:t>
      </w:r>
    </w:p>
    <w:p w:rsidR="002C64ED" w:rsidRPr="002C64ED" w:rsidRDefault="002C64ED" w:rsidP="002C64ED">
      <w:pPr>
        <w:ind w:left="720"/>
      </w:pPr>
      <w:r>
        <w:rPr>
          <w:b/>
        </w:rPr>
        <w:t xml:space="preserve">Primary actor: </w:t>
      </w:r>
      <w:r w:rsidR="00EA5E6F">
        <w:t>administrator</w:t>
      </w:r>
    </w:p>
    <w:p w:rsidR="002C64ED" w:rsidRDefault="002C64ED" w:rsidP="002C64ED">
      <w:pPr>
        <w:ind w:left="720"/>
        <w:rPr>
          <w:b/>
        </w:rPr>
      </w:pPr>
      <w:r>
        <w:rPr>
          <w:b/>
        </w:rPr>
        <w:t>Main success scenario:</w:t>
      </w:r>
    </w:p>
    <w:p w:rsidR="002C64ED" w:rsidRPr="002C64ED" w:rsidRDefault="002C64ED" w:rsidP="002C64ED">
      <w:pPr>
        <w:numPr>
          <w:ilvl w:val="0"/>
          <w:numId w:val="26"/>
        </w:numPr>
        <w:rPr>
          <w:b/>
        </w:rPr>
      </w:pPr>
      <w:r>
        <w:t xml:space="preserve">the </w:t>
      </w:r>
      <w:r w:rsidR="00391DA7">
        <w:t>administrator</w:t>
      </w:r>
      <w:r>
        <w:t xml:space="preserve"> inserts personal data (</w:t>
      </w:r>
      <w:r w:rsidR="00391DA7">
        <w:t xml:space="preserve">name, </w:t>
      </w:r>
      <w:r>
        <w:t xml:space="preserve">username, password, </w:t>
      </w:r>
      <w:r w:rsidR="00391DA7">
        <w:t>and</w:t>
      </w:r>
      <w:r w:rsidR="00DC716D">
        <w:t xml:space="preserve"> the</w:t>
      </w:r>
      <w:r w:rsidR="00391DA7">
        <w:t xml:space="preserve"> type of the user</w:t>
      </w:r>
      <w:r>
        <w:t>)</w:t>
      </w:r>
    </w:p>
    <w:p w:rsidR="002C64ED" w:rsidRPr="002C64ED" w:rsidRDefault="002C64ED" w:rsidP="002C64ED">
      <w:pPr>
        <w:numPr>
          <w:ilvl w:val="0"/>
          <w:numId w:val="26"/>
        </w:numPr>
        <w:rPr>
          <w:b/>
        </w:rPr>
      </w:pPr>
      <w:r>
        <w:t>the system verifies if the introduced data is valid</w:t>
      </w:r>
    </w:p>
    <w:p w:rsidR="002C64ED" w:rsidRPr="002C64ED" w:rsidRDefault="002C64ED" w:rsidP="002C64ED">
      <w:pPr>
        <w:numPr>
          <w:ilvl w:val="0"/>
          <w:numId w:val="26"/>
        </w:numPr>
        <w:rPr>
          <w:b/>
        </w:rPr>
      </w:pPr>
      <w:r>
        <w:t>the system creates the account</w:t>
      </w:r>
    </w:p>
    <w:p w:rsidR="002C64ED" w:rsidRPr="002C64ED" w:rsidRDefault="002C64ED" w:rsidP="002C64ED">
      <w:pPr>
        <w:numPr>
          <w:ilvl w:val="0"/>
          <w:numId w:val="26"/>
        </w:numPr>
        <w:rPr>
          <w:b/>
        </w:rPr>
      </w:pPr>
      <w:r>
        <w:t xml:space="preserve">the </w:t>
      </w:r>
      <w:r w:rsidR="00F54FCF">
        <w:t>new user can sing in with the provided username and password</w:t>
      </w:r>
    </w:p>
    <w:p w:rsidR="002C64ED" w:rsidRDefault="002C64ED" w:rsidP="002C64ED">
      <w:pPr>
        <w:ind w:left="720"/>
        <w:rPr>
          <w:b/>
        </w:rPr>
      </w:pPr>
      <w:r>
        <w:rPr>
          <w:b/>
        </w:rPr>
        <w:t>Extensions:</w:t>
      </w:r>
    </w:p>
    <w:p w:rsidR="002C64ED" w:rsidRPr="002C64ED" w:rsidRDefault="002C64ED" w:rsidP="002C64ED">
      <w:pPr>
        <w:numPr>
          <w:ilvl w:val="0"/>
          <w:numId w:val="27"/>
        </w:numPr>
        <w:rPr>
          <w:b/>
        </w:rPr>
      </w:pPr>
      <w:r>
        <w:t xml:space="preserve">the </w:t>
      </w:r>
      <w:r w:rsidR="00E1258A">
        <w:t>administrator</w:t>
      </w:r>
      <w:r>
        <w:t xml:space="preserve"> can’t choose an already chosen username</w:t>
      </w:r>
    </w:p>
    <w:p w:rsidR="002C64ED" w:rsidRPr="002C64ED" w:rsidRDefault="002C64ED" w:rsidP="002C64ED">
      <w:pPr>
        <w:numPr>
          <w:ilvl w:val="0"/>
          <w:numId w:val="27"/>
        </w:numPr>
        <w:rPr>
          <w:b/>
        </w:rPr>
      </w:pPr>
      <w:r>
        <w:t>the two passwords must be the same</w:t>
      </w:r>
    </w:p>
    <w:p w:rsidR="002C64ED" w:rsidRPr="002C64ED" w:rsidRDefault="00E1258A" w:rsidP="002C64ED">
      <w:pPr>
        <w:numPr>
          <w:ilvl w:val="0"/>
          <w:numId w:val="27"/>
        </w:numPr>
        <w:rPr>
          <w:b/>
        </w:rPr>
      </w:pPr>
      <w:r>
        <w:t>two types of users: administrator and regular user</w:t>
      </w:r>
    </w:p>
    <w:p w:rsidR="002C64ED" w:rsidRDefault="002C64ED" w:rsidP="00231087">
      <w:pPr>
        <w:pStyle w:val="Heading3"/>
        <w:spacing w:after="0"/>
        <w:rPr>
          <w:b/>
          <w:i w:val="0"/>
        </w:rPr>
      </w:pPr>
      <w:r>
        <w:rPr>
          <w:b/>
          <w:i w:val="0"/>
        </w:rPr>
        <w:t>Use case:</w:t>
      </w:r>
      <w:r w:rsidR="00F5720D">
        <w:rPr>
          <w:b/>
          <w:i w:val="0"/>
        </w:rPr>
        <w:t xml:space="preserve"> </w:t>
      </w:r>
      <w:r w:rsidR="003A31DC">
        <w:rPr>
          <w:i w:val="0"/>
        </w:rPr>
        <w:t>chat with the regular users</w:t>
      </w:r>
    </w:p>
    <w:p w:rsidR="002C64ED" w:rsidRPr="00F5720D" w:rsidRDefault="002C64ED" w:rsidP="002C64ED">
      <w:pPr>
        <w:ind w:left="720"/>
      </w:pPr>
      <w:r>
        <w:rPr>
          <w:b/>
        </w:rPr>
        <w:t>Level:</w:t>
      </w:r>
      <w:r w:rsidR="00F5720D">
        <w:rPr>
          <w:b/>
        </w:rPr>
        <w:t xml:space="preserve"> </w:t>
      </w:r>
      <w:r w:rsidR="00F5720D">
        <w:t>user-goal level</w:t>
      </w:r>
    </w:p>
    <w:p w:rsidR="002C64ED" w:rsidRPr="00F5720D" w:rsidRDefault="002C64ED" w:rsidP="002C64ED">
      <w:pPr>
        <w:ind w:left="720"/>
      </w:pPr>
      <w:r>
        <w:rPr>
          <w:b/>
        </w:rPr>
        <w:t>Primary actor:</w:t>
      </w:r>
      <w:r w:rsidR="00F5720D">
        <w:rPr>
          <w:b/>
        </w:rPr>
        <w:t xml:space="preserve"> </w:t>
      </w:r>
      <w:r w:rsidR="00F5720D">
        <w:t>logged user</w:t>
      </w:r>
    </w:p>
    <w:p w:rsidR="002C64ED" w:rsidRDefault="00231087" w:rsidP="002C64ED">
      <w:pPr>
        <w:ind w:left="720"/>
        <w:rPr>
          <w:b/>
        </w:rPr>
      </w:pPr>
      <w:r>
        <w:rPr>
          <w:b/>
        </w:rPr>
        <w:t>Main success scenario:</w:t>
      </w:r>
    </w:p>
    <w:p w:rsidR="00F5720D" w:rsidRPr="00F5720D" w:rsidRDefault="00CB52F4" w:rsidP="00F5720D">
      <w:pPr>
        <w:numPr>
          <w:ilvl w:val="0"/>
          <w:numId w:val="28"/>
        </w:numPr>
        <w:rPr>
          <w:b/>
        </w:rPr>
      </w:pPr>
      <w:r>
        <w:t>the user selects the chat partner</w:t>
      </w:r>
    </w:p>
    <w:p w:rsidR="00F5720D" w:rsidRPr="00F5720D" w:rsidRDefault="00F5720D" w:rsidP="00F5720D">
      <w:pPr>
        <w:numPr>
          <w:ilvl w:val="0"/>
          <w:numId w:val="28"/>
        </w:numPr>
        <w:rPr>
          <w:b/>
        </w:rPr>
      </w:pPr>
      <w:r>
        <w:t>the user writes the message</w:t>
      </w:r>
    </w:p>
    <w:p w:rsidR="00231087" w:rsidRPr="00840A44" w:rsidRDefault="00F5720D" w:rsidP="00840A44">
      <w:pPr>
        <w:numPr>
          <w:ilvl w:val="0"/>
          <w:numId w:val="28"/>
        </w:numPr>
        <w:rPr>
          <w:b/>
        </w:rPr>
      </w:pPr>
      <w:r>
        <w:t>sends the message with clicking a button</w:t>
      </w:r>
    </w:p>
    <w:p w:rsidR="00231087" w:rsidRDefault="00231087" w:rsidP="00231087">
      <w:pPr>
        <w:pStyle w:val="Heading3"/>
        <w:spacing w:after="0"/>
        <w:rPr>
          <w:b/>
          <w:i w:val="0"/>
        </w:rPr>
      </w:pPr>
      <w:r>
        <w:rPr>
          <w:b/>
          <w:i w:val="0"/>
        </w:rPr>
        <w:lastRenderedPageBreak/>
        <w:t>Use case:</w:t>
      </w:r>
      <w:r w:rsidR="00840A44">
        <w:rPr>
          <w:i w:val="0"/>
        </w:rPr>
        <w:t xml:space="preserve"> share image</w:t>
      </w:r>
    </w:p>
    <w:p w:rsidR="00231087" w:rsidRPr="00803A6B" w:rsidRDefault="00231087" w:rsidP="00231087">
      <w:pPr>
        <w:ind w:left="720"/>
      </w:pPr>
      <w:r>
        <w:rPr>
          <w:b/>
        </w:rPr>
        <w:t>Level:</w:t>
      </w:r>
      <w:r w:rsidR="00803A6B">
        <w:rPr>
          <w:b/>
        </w:rPr>
        <w:t xml:space="preserve"> </w:t>
      </w:r>
      <w:r w:rsidR="003C0055">
        <w:t>regular user</w:t>
      </w:r>
      <w:r w:rsidR="00803A6B">
        <w:t>-goal level</w:t>
      </w:r>
    </w:p>
    <w:p w:rsidR="00231087" w:rsidRPr="00803A6B" w:rsidRDefault="00231087" w:rsidP="00231087">
      <w:pPr>
        <w:ind w:left="720"/>
      </w:pPr>
      <w:r>
        <w:rPr>
          <w:b/>
        </w:rPr>
        <w:t>Primary actor:</w:t>
      </w:r>
      <w:r w:rsidR="00803A6B">
        <w:rPr>
          <w:b/>
        </w:rPr>
        <w:t xml:space="preserve"> </w:t>
      </w:r>
      <w:r w:rsidR="00FF5528">
        <w:t>regular user</w:t>
      </w:r>
    </w:p>
    <w:p w:rsidR="00231087" w:rsidRDefault="00231087" w:rsidP="00231087">
      <w:pPr>
        <w:ind w:left="720"/>
        <w:rPr>
          <w:b/>
        </w:rPr>
      </w:pPr>
      <w:r>
        <w:rPr>
          <w:b/>
        </w:rPr>
        <w:t>Main success scenario:</w:t>
      </w:r>
    </w:p>
    <w:p w:rsidR="00803A6B" w:rsidRPr="00803A6B" w:rsidRDefault="00803A6B" w:rsidP="00803A6B">
      <w:pPr>
        <w:numPr>
          <w:ilvl w:val="0"/>
          <w:numId w:val="29"/>
        </w:numPr>
        <w:rPr>
          <w:b/>
        </w:rPr>
      </w:pPr>
      <w:r>
        <w:t>the u</w:t>
      </w:r>
      <w:r w:rsidR="004C61FE">
        <w:t>ser selects the destination user</w:t>
      </w:r>
    </w:p>
    <w:p w:rsidR="00803A6B" w:rsidRPr="00803A6B" w:rsidRDefault="00803A6B" w:rsidP="00803A6B">
      <w:pPr>
        <w:numPr>
          <w:ilvl w:val="0"/>
          <w:numId w:val="29"/>
        </w:numPr>
        <w:rPr>
          <w:b/>
        </w:rPr>
      </w:pPr>
      <w:r>
        <w:t>the user selects the photo from the local machine</w:t>
      </w:r>
    </w:p>
    <w:p w:rsidR="00803A6B" w:rsidRPr="00803A6B" w:rsidRDefault="00803A6B" w:rsidP="00803A6B">
      <w:pPr>
        <w:numPr>
          <w:ilvl w:val="0"/>
          <w:numId w:val="29"/>
        </w:numPr>
        <w:rPr>
          <w:b/>
        </w:rPr>
      </w:pPr>
      <w:r>
        <w:t>the user can write a description</w:t>
      </w:r>
    </w:p>
    <w:p w:rsidR="00803A6B" w:rsidRDefault="00803A6B" w:rsidP="00803A6B">
      <w:pPr>
        <w:numPr>
          <w:ilvl w:val="0"/>
          <w:numId w:val="29"/>
        </w:numPr>
        <w:rPr>
          <w:b/>
        </w:rPr>
      </w:pPr>
      <w:r>
        <w:t>share photo by clicking a button</w:t>
      </w:r>
    </w:p>
    <w:p w:rsidR="00231087" w:rsidRDefault="00231087" w:rsidP="00231087">
      <w:pPr>
        <w:ind w:left="720"/>
        <w:rPr>
          <w:b/>
        </w:rPr>
      </w:pPr>
      <w:r>
        <w:rPr>
          <w:b/>
        </w:rPr>
        <w:t>Extensions:</w:t>
      </w:r>
    </w:p>
    <w:p w:rsidR="00803A6B" w:rsidRPr="00803A6B" w:rsidRDefault="00803A6B" w:rsidP="00803A6B">
      <w:pPr>
        <w:numPr>
          <w:ilvl w:val="0"/>
          <w:numId w:val="30"/>
        </w:numPr>
        <w:rPr>
          <w:b/>
        </w:rPr>
      </w:pPr>
      <w:r>
        <w:t>a valid photo must be selected</w:t>
      </w:r>
    </w:p>
    <w:p w:rsidR="00803A6B" w:rsidRPr="00B70B05" w:rsidRDefault="00803A6B" w:rsidP="00803A6B">
      <w:pPr>
        <w:numPr>
          <w:ilvl w:val="0"/>
          <w:numId w:val="30"/>
        </w:numPr>
        <w:rPr>
          <w:b/>
        </w:rPr>
      </w:pPr>
      <w:r>
        <w:t>the description is facultative</w:t>
      </w:r>
    </w:p>
    <w:p w:rsidR="00B70B05" w:rsidRPr="002C64ED" w:rsidRDefault="00B70B05" w:rsidP="00803A6B">
      <w:pPr>
        <w:numPr>
          <w:ilvl w:val="0"/>
          <w:numId w:val="30"/>
        </w:numPr>
        <w:rPr>
          <w:b/>
        </w:rPr>
      </w:pPr>
      <w:r>
        <w:t>the image can be seen by the user interface</w:t>
      </w:r>
    </w:p>
    <w:p w:rsidR="00231087" w:rsidRPr="00231087" w:rsidRDefault="00231087" w:rsidP="00231087">
      <w:pPr>
        <w:pStyle w:val="Heading3"/>
        <w:numPr>
          <w:ilvl w:val="0"/>
          <w:numId w:val="0"/>
        </w:numPr>
        <w:ind w:left="720"/>
        <w:rPr>
          <w:i w:val="0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CA76E5" w:rsidRPr="00CA76E5" w:rsidRDefault="00FA01F4" w:rsidP="009A59DD">
      <w:pPr>
        <w:pStyle w:val="BodyTex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2.65pt;height:428.85pt">
            <v:imagedata r:id="rId8" o:title="UseCaseDiagram1"/>
          </v:shape>
        </w:pict>
      </w:r>
      <w:bookmarkStart w:id="6" w:name="_GoBack"/>
      <w:bookmarkEnd w:id="6"/>
    </w:p>
    <w:sectPr w:rsidR="00CA76E5" w:rsidRPr="00CA76E5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5CF" w:rsidRDefault="001E35CF">
      <w:pPr>
        <w:spacing w:line="240" w:lineRule="auto"/>
      </w:pPr>
      <w:r>
        <w:separator/>
      </w:r>
    </w:p>
  </w:endnote>
  <w:endnote w:type="continuationSeparator" w:id="0">
    <w:p w:rsidR="001E35CF" w:rsidRDefault="001E3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06AC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A01F4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5CF" w:rsidRDefault="001E35CF">
      <w:pPr>
        <w:spacing w:line="240" w:lineRule="auto"/>
      </w:pPr>
      <w:r>
        <w:separator/>
      </w:r>
    </w:p>
  </w:footnote>
  <w:footnote w:type="continuationSeparator" w:id="0">
    <w:p w:rsidR="001E35CF" w:rsidRDefault="001E35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762CE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953777">
      <w:rPr>
        <w:rFonts w:ascii="Arial" w:hAnsi="Arial"/>
        <w:b/>
        <w:sz w:val="36"/>
      </w:rPr>
      <w:t>Bánhidi</w:t>
    </w:r>
    <w:proofErr w:type="spellEnd"/>
    <w:r w:rsidR="00953777">
      <w:rPr>
        <w:rFonts w:ascii="Arial" w:hAnsi="Arial"/>
        <w:b/>
        <w:sz w:val="36"/>
      </w:rPr>
      <w:t xml:space="preserve"> </w:t>
    </w:r>
    <w:proofErr w:type="spellStart"/>
    <w:r w:rsidR="00953777">
      <w:rPr>
        <w:rFonts w:ascii="Arial" w:hAnsi="Arial"/>
        <w:b/>
        <w:sz w:val="36"/>
      </w:rPr>
      <w:t>Zoltán</w:t>
    </w:r>
    <w:proofErr w:type="spellEnd"/>
    <w:r>
      <w:rPr>
        <w:rFonts w:ascii="Arial" w:hAnsi="Arial"/>
        <w:b/>
        <w:sz w:val="36"/>
      </w:rPr>
      <w:fldChar w:fldCharType="end"/>
    </w:r>
  </w:p>
  <w:p w:rsidR="0004741B" w:rsidRDefault="00762CE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10ED0">
        <w:rPr>
          <w:rFonts w:ascii="Arial" w:hAnsi="Arial"/>
          <w:b/>
          <w:sz w:val="36"/>
        </w:rPr>
        <w:t>Group 3</w:t>
      </w:r>
      <w:r w:rsidR="00953777">
        <w:rPr>
          <w:rFonts w:ascii="Arial" w:hAnsi="Arial"/>
          <w:b/>
          <w:sz w:val="36"/>
        </w:rPr>
        <w:t>0234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A76E5">
          <w:r>
            <w:t>File Sharing Program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</w:t>
          </w:r>
          <w:r w:rsidR="00A54018">
            <w:t xml:space="preserve">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A54018">
            <w:t>18/3/2017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6D562F"/>
    <w:multiLevelType w:val="hybridMultilevel"/>
    <w:tmpl w:val="FC9C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A84EDE"/>
    <w:multiLevelType w:val="hybridMultilevel"/>
    <w:tmpl w:val="B2D66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F9738F"/>
    <w:multiLevelType w:val="hybridMultilevel"/>
    <w:tmpl w:val="13FC2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666DDE"/>
    <w:multiLevelType w:val="hybridMultilevel"/>
    <w:tmpl w:val="AAA4D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E5D09B9"/>
    <w:multiLevelType w:val="hybridMultilevel"/>
    <w:tmpl w:val="4D7AB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B137317"/>
    <w:multiLevelType w:val="hybridMultilevel"/>
    <w:tmpl w:val="35008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A24B91"/>
    <w:multiLevelType w:val="hybridMultilevel"/>
    <w:tmpl w:val="7950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C032C0"/>
    <w:multiLevelType w:val="hybridMultilevel"/>
    <w:tmpl w:val="71789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6"/>
  </w:num>
  <w:num w:numId="11">
    <w:abstractNumId w:val="15"/>
  </w:num>
  <w:num w:numId="12">
    <w:abstractNumId w:val="13"/>
  </w:num>
  <w:num w:numId="13">
    <w:abstractNumId w:val="26"/>
  </w:num>
  <w:num w:numId="14">
    <w:abstractNumId w:val="12"/>
  </w:num>
  <w:num w:numId="15">
    <w:abstractNumId w:val="8"/>
  </w:num>
  <w:num w:numId="16">
    <w:abstractNumId w:val="25"/>
  </w:num>
  <w:num w:numId="17">
    <w:abstractNumId w:val="17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11"/>
  </w:num>
  <w:num w:numId="23">
    <w:abstractNumId w:val="24"/>
  </w:num>
  <w:num w:numId="24">
    <w:abstractNumId w:val="5"/>
  </w:num>
  <w:num w:numId="25">
    <w:abstractNumId w:val="18"/>
  </w:num>
  <w:num w:numId="26">
    <w:abstractNumId w:val="4"/>
  </w:num>
  <w:num w:numId="27">
    <w:abstractNumId w:val="21"/>
  </w:num>
  <w:num w:numId="28">
    <w:abstractNumId w:val="3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00F13"/>
    <w:rsid w:val="00016E29"/>
    <w:rsid w:val="0004741B"/>
    <w:rsid w:val="000916B9"/>
    <w:rsid w:val="001412F9"/>
    <w:rsid w:val="001B6C6D"/>
    <w:rsid w:val="001D205B"/>
    <w:rsid w:val="001E35CF"/>
    <w:rsid w:val="00231087"/>
    <w:rsid w:val="002C64ED"/>
    <w:rsid w:val="002D02EB"/>
    <w:rsid w:val="00391DA7"/>
    <w:rsid w:val="003A31DC"/>
    <w:rsid w:val="003C0055"/>
    <w:rsid w:val="003C7BCC"/>
    <w:rsid w:val="004C61FE"/>
    <w:rsid w:val="0056530F"/>
    <w:rsid w:val="00570E86"/>
    <w:rsid w:val="005E1938"/>
    <w:rsid w:val="006434AA"/>
    <w:rsid w:val="006471E2"/>
    <w:rsid w:val="00664E4B"/>
    <w:rsid w:val="00677478"/>
    <w:rsid w:val="006C543D"/>
    <w:rsid w:val="0072723D"/>
    <w:rsid w:val="00762CED"/>
    <w:rsid w:val="007B60F7"/>
    <w:rsid w:val="00803A6B"/>
    <w:rsid w:val="00810ED0"/>
    <w:rsid w:val="00840A44"/>
    <w:rsid w:val="008C4393"/>
    <w:rsid w:val="0090593F"/>
    <w:rsid w:val="00932569"/>
    <w:rsid w:val="00953777"/>
    <w:rsid w:val="009A59DD"/>
    <w:rsid w:val="00A06AC3"/>
    <w:rsid w:val="00A54018"/>
    <w:rsid w:val="00AA3DCB"/>
    <w:rsid w:val="00AE0B4E"/>
    <w:rsid w:val="00B70B05"/>
    <w:rsid w:val="00C51698"/>
    <w:rsid w:val="00C709E3"/>
    <w:rsid w:val="00CA76E5"/>
    <w:rsid w:val="00CB52F4"/>
    <w:rsid w:val="00D047E9"/>
    <w:rsid w:val="00D720D3"/>
    <w:rsid w:val="00DC716D"/>
    <w:rsid w:val="00DD4909"/>
    <w:rsid w:val="00DF31A3"/>
    <w:rsid w:val="00E112E7"/>
    <w:rsid w:val="00E1258A"/>
    <w:rsid w:val="00E74CF3"/>
    <w:rsid w:val="00E7764D"/>
    <w:rsid w:val="00E93DF9"/>
    <w:rsid w:val="00EA2790"/>
    <w:rsid w:val="00EA5E6F"/>
    <w:rsid w:val="00F54FCF"/>
    <w:rsid w:val="00F5720D"/>
    <w:rsid w:val="00F76C7F"/>
    <w:rsid w:val="00FA01F4"/>
    <w:rsid w:val="00FF4087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505A"/>
  <w15:docId w15:val="{E6EAE640-3B3B-41D8-9D25-5C9CBEF5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59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banhidi</cp:lastModifiedBy>
  <cp:revision>46</cp:revision>
  <dcterms:created xsi:type="dcterms:W3CDTF">2010-02-24T09:14:00Z</dcterms:created>
  <dcterms:modified xsi:type="dcterms:W3CDTF">2017-05-31T10:19:00Z</dcterms:modified>
</cp:coreProperties>
</file>